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261E" w14:textId="75A36DFE" w:rsidR="00E94641" w:rsidRDefault="00E176A6">
      <w:r>
        <w:rPr>
          <w:noProof/>
        </w:rPr>
        <w:drawing>
          <wp:inline distT="0" distB="0" distL="0" distR="0" wp14:anchorId="1052C003" wp14:editId="2A7695CB">
            <wp:extent cx="5943600" cy="3962400"/>
            <wp:effectExtent l="0" t="0" r="0" b="0"/>
            <wp:docPr id="1" name="Picture 1" descr="A picture containing tree, outdoor, sky,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 outdoor, sky, hous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63DBFD1" w14:textId="0F30EE99" w:rsidR="00E176A6" w:rsidRPr="00E7509C" w:rsidRDefault="00E176A6" w:rsidP="00E7509C">
      <w:pPr>
        <w:pStyle w:val="Title"/>
        <w:rPr>
          <w:rFonts w:ascii="Times New Roman" w:hAnsi="Times New Roman"/>
        </w:rPr>
      </w:pPr>
      <w:r>
        <w:rPr>
          <w:rFonts w:ascii="Times New Roman" w:hAnsi="Times New Roman"/>
        </w:rPr>
        <w:t xml:space="preserve">Highly Favorable Restaurants in Charleston, South Carolina </w:t>
      </w:r>
    </w:p>
    <w:p w14:paraId="5CD5A58C" w14:textId="69F4A218" w:rsidR="00E176A6" w:rsidRDefault="00E176A6" w:rsidP="00E176A6">
      <w:pPr>
        <w:pStyle w:val="Subtitle"/>
        <w:rPr>
          <w:rFonts w:ascii="Times New Roman" w:hAnsi="Times New Roman"/>
        </w:rPr>
      </w:pPr>
      <w:r>
        <w:rPr>
          <w:rFonts w:ascii="Times New Roman" w:hAnsi="Times New Roman"/>
        </w:rPr>
        <w:t>Caleb White</w:t>
      </w:r>
    </w:p>
    <w:p w14:paraId="68FB6582" w14:textId="02F6F5E8" w:rsidR="00E176A6" w:rsidRDefault="00E176A6" w:rsidP="00E176A6">
      <w:pPr>
        <w:pStyle w:val="Subtitle"/>
        <w:rPr>
          <w:rFonts w:ascii="Times New Roman" w:hAnsi="Times New Roman"/>
        </w:rPr>
      </w:pPr>
      <w:r>
        <w:rPr>
          <w:rFonts w:ascii="Times New Roman" w:hAnsi="Times New Roman"/>
        </w:rPr>
        <w:t>Coursera Capstone Assignment</w:t>
      </w:r>
    </w:p>
    <w:p w14:paraId="57448844" w14:textId="7B2C8161" w:rsidR="00E176A6" w:rsidRDefault="00E176A6" w:rsidP="00E176A6"/>
    <w:p w14:paraId="756C4D90" w14:textId="250E2A41" w:rsidR="00E176A6" w:rsidRDefault="00E176A6" w:rsidP="00E176A6"/>
    <w:p w14:paraId="2B77C047" w14:textId="2C183444" w:rsidR="00C712A6" w:rsidRDefault="00C712A6" w:rsidP="00E176A6"/>
    <w:p w14:paraId="3799F1B1" w14:textId="27D9D6BD" w:rsidR="00C712A6" w:rsidRDefault="00C712A6" w:rsidP="00E176A6"/>
    <w:p w14:paraId="293D50D4" w14:textId="30529980" w:rsidR="00C712A6" w:rsidRDefault="00C712A6" w:rsidP="00E176A6"/>
    <w:p w14:paraId="6BD79E16" w14:textId="2DF3CC0B" w:rsidR="00C712A6" w:rsidRDefault="00C712A6" w:rsidP="00C712A6">
      <w:pPr>
        <w:pStyle w:val="Heading1"/>
        <w:jc w:val="center"/>
        <w:rPr>
          <w:rFonts w:ascii="Times New Roman" w:hAnsi="Times New Roman"/>
        </w:rPr>
      </w:pPr>
      <w:r>
        <w:rPr>
          <w:rFonts w:ascii="Times New Roman" w:hAnsi="Times New Roman"/>
        </w:rPr>
        <w:lastRenderedPageBreak/>
        <w:t>The Report</w:t>
      </w:r>
    </w:p>
    <w:p w14:paraId="23DC5716" w14:textId="6196FA25" w:rsidR="00C712A6" w:rsidRDefault="00C712A6" w:rsidP="00C712A6">
      <w:pPr>
        <w:pStyle w:val="Heading2"/>
        <w:jc w:val="center"/>
        <w:rPr>
          <w:rFonts w:ascii="Times New Roman" w:hAnsi="Times New Roman"/>
        </w:rPr>
      </w:pPr>
      <w:r>
        <w:rPr>
          <w:rFonts w:ascii="Times New Roman" w:hAnsi="Times New Roman"/>
        </w:rPr>
        <w:t>Highly Favorable Restaurants in Charleston, South Carolina</w:t>
      </w:r>
    </w:p>
    <w:p w14:paraId="5BAB79EA" w14:textId="687EE073" w:rsidR="00C712A6" w:rsidRDefault="00C712A6" w:rsidP="00C712A6">
      <w:pPr>
        <w:pStyle w:val="Heading3"/>
        <w:numPr>
          <w:ilvl w:val="0"/>
          <w:numId w:val="15"/>
        </w:numPr>
        <w:rPr>
          <w:rFonts w:ascii="Times New Roman" w:hAnsi="Times New Roman"/>
        </w:rPr>
      </w:pPr>
      <w:r>
        <w:rPr>
          <w:rFonts w:ascii="Times New Roman" w:hAnsi="Times New Roman"/>
        </w:rPr>
        <w:t>Introduction</w:t>
      </w:r>
    </w:p>
    <w:p w14:paraId="66757D68" w14:textId="43B751BF" w:rsidR="00C712A6" w:rsidRDefault="00C712A6" w:rsidP="00C712A6">
      <w:pPr>
        <w:pStyle w:val="Heading4"/>
        <w:numPr>
          <w:ilvl w:val="1"/>
          <w:numId w:val="15"/>
        </w:numPr>
        <w:rPr>
          <w:rFonts w:ascii="Times New Roman" w:hAnsi="Times New Roman"/>
        </w:rPr>
      </w:pPr>
      <w:r>
        <w:rPr>
          <w:rFonts w:ascii="Times New Roman" w:hAnsi="Times New Roman"/>
        </w:rPr>
        <w:t>Background</w:t>
      </w:r>
    </w:p>
    <w:p w14:paraId="7B674462" w14:textId="500E694D" w:rsidR="00C712A6" w:rsidRDefault="00C712A6" w:rsidP="00C712A6">
      <w:pPr>
        <w:ind w:left="720" w:firstLine="720"/>
      </w:pPr>
      <w:r>
        <w:t xml:space="preserve">Charleston is </w:t>
      </w:r>
      <w:r w:rsidR="00E06CA7">
        <w:t xml:space="preserve">filled with </w:t>
      </w:r>
      <w:r>
        <w:t xml:space="preserve">beautiful cobblestone walkways, stunning historical monuments, and some of the best restaurants in the world. Furthermore, Charleston has some of the best beaches in the United States of America along with natives who present great southern hospitality. Due to this, Charleston is growing exponentially. New individuals are coming to Charleston </w:t>
      </w:r>
      <w:r w:rsidR="00E06CA7">
        <w:t>every day</w:t>
      </w:r>
      <w:r>
        <w:t xml:space="preserve"> and because of this, building new restaurants is a great opportunity for anyone interested in doing so. </w:t>
      </w:r>
      <w:r w:rsidR="001E46B5">
        <w:t xml:space="preserve">A hypothetical example will be used concerning a client who has requested consultation in opening a new restaurant in Charleston County. The data will be evaluated to see which restaurants in the Charleston area are the most favorable, have the most optimal location, and what food items would be the best sellers for the client. A dataset of South Carolina’s geographical coordinates as well as the Foursquare API are used to give the most significant results. </w:t>
      </w:r>
    </w:p>
    <w:p w14:paraId="2D365111" w14:textId="7E7CC15D" w:rsidR="001E46B5" w:rsidRDefault="001E46B5" w:rsidP="001E46B5">
      <w:pPr>
        <w:pStyle w:val="Heading4"/>
        <w:numPr>
          <w:ilvl w:val="1"/>
          <w:numId w:val="15"/>
        </w:numPr>
      </w:pPr>
      <w:r>
        <w:t>Client Being Consulted</w:t>
      </w:r>
    </w:p>
    <w:p w14:paraId="0A266852" w14:textId="76969E47" w:rsidR="001E46B5" w:rsidRDefault="001E46B5" w:rsidP="001E46B5">
      <w:pPr>
        <w:ind w:left="720" w:firstLine="720"/>
      </w:pPr>
      <w:r>
        <w:t xml:space="preserve">The client wants to open a new restaurant in Charleston County, South </w:t>
      </w:r>
      <w:proofErr w:type="gramStart"/>
      <w:r>
        <w:t>Carolina</w:t>
      </w:r>
      <w:r w:rsidR="00E06CA7">
        <w:t xml:space="preserve">, </w:t>
      </w:r>
      <w:r>
        <w:t xml:space="preserve"> but</w:t>
      </w:r>
      <w:proofErr w:type="gramEnd"/>
      <w:r>
        <w:t xml:space="preserve"> is wanting consultation on the most optimal location and which type of restaurant will bring the most customer</w:t>
      </w:r>
      <w:r w:rsidR="00E06CA7">
        <w:t>s</w:t>
      </w:r>
      <w:r>
        <w:t xml:space="preserve"> as well as the most popular food items</w:t>
      </w:r>
      <w:r w:rsidR="00E06CA7">
        <w:t xml:space="preserve"> they should sell</w:t>
      </w:r>
      <w:r>
        <w:t xml:space="preserve">. </w:t>
      </w:r>
    </w:p>
    <w:p w14:paraId="41C4033A" w14:textId="5C3F5B96" w:rsidR="001E46B5" w:rsidRPr="002A2858" w:rsidRDefault="001E46B5" w:rsidP="001E46B5">
      <w:pPr>
        <w:pStyle w:val="Heading3"/>
        <w:numPr>
          <w:ilvl w:val="0"/>
          <w:numId w:val="15"/>
        </w:numPr>
        <w:rPr>
          <w:rFonts w:ascii="Times New Roman" w:hAnsi="Times New Roman"/>
        </w:rPr>
      </w:pPr>
      <w:r w:rsidRPr="002A2858">
        <w:rPr>
          <w:rFonts w:ascii="Times New Roman" w:hAnsi="Times New Roman"/>
        </w:rPr>
        <w:lastRenderedPageBreak/>
        <w:t>Data</w:t>
      </w:r>
    </w:p>
    <w:p w14:paraId="05A9600A" w14:textId="60727E01" w:rsidR="001E46B5" w:rsidRDefault="001E46B5" w:rsidP="001E46B5">
      <w:pPr>
        <w:pStyle w:val="Heading4"/>
        <w:numPr>
          <w:ilvl w:val="1"/>
          <w:numId w:val="15"/>
        </w:numPr>
      </w:pPr>
      <w:r>
        <w:t>Overview</w:t>
      </w:r>
    </w:p>
    <w:p w14:paraId="71CCFF7E" w14:textId="2A472B9E" w:rsidR="001E46B5" w:rsidRDefault="001E46B5" w:rsidP="001E46B5">
      <w:pPr>
        <w:ind w:left="720" w:firstLine="720"/>
      </w:pPr>
      <w:r>
        <w:t>The geographical coordinates (latitude and longitude) of Charleston County were retrieved. Next, a list of all restaurant</w:t>
      </w:r>
      <w:r w:rsidR="002A2858">
        <w:t xml:space="preserve"> in Charleston County were gathered. Third, the Foursquare API was used to get the Venue Identification for all the different restaurants. Finally, using the Foursquare API, data consisting of each of the restaurants menus and ratings were gathered. </w:t>
      </w:r>
    </w:p>
    <w:p w14:paraId="076113A9" w14:textId="02424274" w:rsidR="002A2858" w:rsidRDefault="002A2858" w:rsidP="00312EA9">
      <w:pPr>
        <w:pStyle w:val="Heading4"/>
        <w:numPr>
          <w:ilvl w:val="1"/>
          <w:numId w:val="15"/>
        </w:numPr>
      </w:pPr>
      <w:r>
        <w:t xml:space="preserve">Requirements and Descriptions </w:t>
      </w:r>
    </w:p>
    <w:tbl>
      <w:tblPr>
        <w:tblStyle w:val="GridTable7Colorful"/>
        <w:tblW w:w="0" w:type="auto"/>
        <w:tblLook w:val="04A0" w:firstRow="1" w:lastRow="0" w:firstColumn="1" w:lastColumn="0" w:noHBand="0" w:noVBand="1"/>
      </w:tblPr>
      <w:tblGrid>
        <w:gridCol w:w="3116"/>
        <w:gridCol w:w="3117"/>
        <w:gridCol w:w="3117"/>
      </w:tblGrid>
      <w:tr w:rsidR="00515CAD" w14:paraId="72551BA8" w14:textId="77777777" w:rsidTr="005F38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0872E1A" w14:textId="24CBB67D" w:rsidR="00515CAD" w:rsidRDefault="005F38D6" w:rsidP="008E578C">
            <w:pPr>
              <w:pStyle w:val="ListParagraph"/>
              <w:ind w:left="0"/>
            </w:pPr>
            <w:r>
              <w:t>Data</w:t>
            </w:r>
          </w:p>
        </w:tc>
        <w:tc>
          <w:tcPr>
            <w:tcW w:w="3117" w:type="dxa"/>
          </w:tcPr>
          <w:p w14:paraId="2D0066AD" w14:textId="00369CE7" w:rsidR="00515CAD" w:rsidRDefault="005F38D6" w:rsidP="008E578C">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036FC7EA" w14:textId="3A11C7EF" w:rsidR="00515CAD" w:rsidRDefault="005F38D6" w:rsidP="008E578C">
            <w:pPr>
              <w:pStyle w:val="ListParagraph"/>
              <w:ind w:left="0"/>
              <w:cnfStyle w:val="100000000000" w:firstRow="1" w:lastRow="0" w:firstColumn="0" w:lastColumn="0" w:oddVBand="0" w:evenVBand="0" w:oddHBand="0" w:evenHBand="0" w:firstRowFirstColumn="0" w:firstRowLastColumn="0" w:lastRowFirstColumn="0" w:lastRowLastColumn="0"/>
            </w:pPr>
            <w:r>
              <w:t>Acquired</w:t>
            </w:r>
          </w:p>
        </w:tc>
      </w:tr>
      <w:tr w:rsidR="00515CAD" w14:paraId="59032B3B"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12F4B4" w14:textId="5C57367E" w:rsidR="00515CAD" w:rsidRDefault="00023929" w:rsidP="008E578C">
            <w:pPr>
              <w:pStyle w:val="ListParagraph"/>
              <w:ind w:left="0"/>
            </w:pPr>
            <w:r>
              <w:t>City</w:t>
            </w:r>
          </w:p>
        </w:tc>
        <w:tc>
          <w:tcPr>
            <w:tcW w:w="3117" w:type="dxa"/>
          </w:tcPr>
          <w:p w14:paraId="60427894" w14:textId="4ABF4812" w:rsidR="00515CAD" w:rsidRDefault="00582CFE" w:rsidP="008E578C">
            <w:pPr>
              <w:pStyle w:val="ListParagraph"/>
              <w:ind w:left="0"/>
              <w:cnfStyle w:val="000000100000" w:firstRow="0" w:lastRow="0" w:firstColumn="0" w:lastColumn="0" w:oddVBand="0" w:evenVBand="0" w:oddHBand="1" w:evenHBand="0" w:firstRowFirstColumn="0" w:firstRowLastColumn="0" w:lastRowFirstColumn="0" w:lastRowLastColumn="0"/>
            </w:pPr>
            <w:r>
              <w:t>Give the location of Charleston City</w:t>
            </w:r>
          </w:p>
        </w:tc>
        <w:tc>
          <w:tcPr>
            <w:tcW w:w="3117" w:type="dxa"/>
          </w:tcPr>
          <w:p w14:paraId="7118A1C6" w14:textId="3388CFB1" w:rsidR="00515CAD" w:rsidRDefault="00582CFE" w:rsidP="008E578C">
            <w:pPr>
              <w:pStyle w:val="ListParagraph"/>
              <w:ind w:left="0"/>
              <w:cnfStyle w:val="000000100000" w:firstRow="0" w:lastRow="0" w:firstColumn="0" w:lastColumn="0" w:oddVBand="0" w:evenVBand="0" w:oddHBand="1" w:evenHBand="0" w:firstRowFirstColumn="0" w:firstRowLastColumn="0" w:lastRowFirstColumn="0" w:lastRowLastColumn="0"/>
            </w:pPr>
            <w:r>
              <w:t xml:space="preserve">South Carolina JSON file </w:t>
            </w:r>
            <w:r w:rsidR="00EE3344">
              <w:t xml:space="preserve">scraped from </w:t>
            </w:r>
            <w:r w:rsidR="00C017DF">
              <w:t>opendatasoft.com</w:t>
            </w:r>
          </w:p>
        </w:tc>
      </w:tr>
      <w:tr w:rsidR="00515CAD" w14:paraId="33997011"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699E4B7A" w14:textId="46E017B0" w:rsidR="00515CAD" w:rsidRDefault="00425C3B" w:rsidP="008E578C">
            <w:pPr>
              <w:pStyle w:val="ListParagraph"/>
              <w:ind w:left="0"/>
            </w:pPr>
            <w:r>
              <w:t>County</w:t>
            </w:r>
          </w:p>
        </w:tc>
        <w:tc>
          <w:tcPr>
            <w:tcW w:w="3117" w:type="dxa"/>
          </w:tcPr>
          <w:p w14:paraId="78C26760" w14:textId="05EFD093" w:rsidR="00515CAD" w:rsidRDefault="00425C3B" w:rsidP="008E578C">
            <w:pPr>
              <w:pStyle w:val="ListParagraph"/>
              <w:ind w:left="0"/>
              <w:cnfStyle w:val="000000000000" w:firstRow="0" w:lastRow="0" w:firstColumn="0" w:lastColumn="0" w:oddVBand="0" w:evenVBand="0" w:oddHBand="0" w:evenHBand="0" w:firstRowFirstColumn="0" w:firstRowLastColumn="0" w:lastRowFirstColumn="0" w:lastRowLastColumn="0"/>
            </w:pPr>
            <w:r>
              <w:t>Locate the position of Charleston County</w:t>
            </w:r>
          </w:p>
        </w:tc>
        <w:tc>
          <w:tcPr>
            <w:tcW w:w="3117" w:type="dxa"/>
          </w:tcPr>
          <w:p w14:paraId="5504C8D5" w14:textId="5B85542C" w:rsidR="00515CAD" w:rsidRDefault="009D1B0A" w:rsidP="008E578C">
            <w:pPr>
              <w:pStyle w:val="ListParagraph"/>
              <w:ind w:left="0"/>
              <w:cnfStyle w:val="000000000000" w:firstRow="0" w:lastRow="0" w:firstColumn="0" w:lastColumn="0" w:oddVBand="0" w:evenVBand="0" w:oddHBand="0" w:evenHBand="0" w:firstRowFirstColumn="0" w:firstRowLastColumn="0" w:lastRowFirstColumn="0" w:lastRowLastColumn="0"/>
            </w:pPr>
            <w:r>
              <w:t xml:space="preserve">South Carolina JSON filer scraped from </w:t>
            </w:r>
            <w:r w:rsidR="00D757A7">
              <w:t>opendatasoft.com</w:t>
            </w:r>
          </w:p>
        </w:tc>
      </w:tr>
      <w:tr w:rsidR="00515CAD" w14:paraId="7A67F96F"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6D0A1A" w14:textId="77558483" w:rsidR="00515CAD" w:rsidRDefault="009D1B0A" w:rsidP="008E578C">
            <w:pPr>
              <w:pStyle w:val="ListParagraph"/>
              <w:ind w:left="0"/>
            </w:pPr>
            <w:r>
              <w:t>Latitude</w:t>
            </w:r>
          </w:p>
        </w:tc>
        <w:tc>
          <w:tcPr>
            <w:tcW w:w="3117" w:type="dxa"/>
          </w:tcPr>
          <w:p w14:paraId="12295DB1" w14:textId="26D4B152" w:rsidR="00515CAD" w:rsidRDefault="009A676F" w:rsidP="008E578C">
            <w:pPr>
              <w:pStyle w:val="ListParagraph"/>
              <w:ind w:left="0"/>
              <w:cnfStyle w:val="000000100000" w:firstRow="0" w:lastRow="0" w:firstColumn="0" w:lastColumn="0" w:oddVBand="0" w:evenVBand="0" w:oddHBand="1" w:evenHBand="0" w:firstRowFirstColumn="0" w:firstRowLastColumn="0" w:lastRowFirstColumn="0" w:lastRowLastColumn="0"/>
            </w:pPr>
            <w:r>
              <w:t xml:space="preserve">Find the Latitude of cities </w:t>
            </w:r>
            <w:r w:rsidR="008376F2">
              <w:t>in Charleston County</w:t>
            </w:r>
          </w:p>
        </w:tc>
        <w:tc>
          <w:tcPr>
            <w:tcW w:w="3117" w:type="dxa"/>
          </w:tcPr>
          <w:p w14:paraId="57FC0566" w14:textId="25D3E082" w:rsidR="00515CAD" w:rsidRDefault="00C017DF" w:rsidP="008E578C">
            <w:pPr>
              <w:pStyle w:val="ListParagraph"/>
              <w:ind w:left="0"/>
              <w:cnfStyle w:val="000000100000" w:firstRow="0" w:lastRow="0" w:firstColumn="0" w:lastColumn="0" w:oddVBand="0" w:evenVBand="0" w:oddHBand="1" w:evenHBand="0" w:firstRowFirstColumn="0" w:firstRowLastColumn="0" w:lastRowFirstColumn="0" w:lastRowLastColumn="0"/>
            </w:pPr>
            <w:r>
              <w:t>South Carolina JSON file sc</w:t>
            </w:r>
            <w:r w:rsidR="00133C7B">
              <w:t>r</w:t>
            </w:r>
            <w:r>
              <w:t>aped from opendatasoft.com</w:t>
            </w:r>
          </w:p>
        </w:tc>
      </w:tr>
      <w:tr w:rsidR="00515CAD" w14:paraId="33F1E7F6"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01D9204C" w14:textId="4012770B" w:rsidR="00515CAD" w:rsidRDefault="00C017DF" w:rsidP="008E578C">
            <w:pPr>
              <w:pStyle w:val="ListParagraph"/>
              <w:ind w:left="0"/>
            </w:pPr>
            <w:r>
              <w:t>Longitude</w:t>
            </w:r>
          </w:p>
        </w:tc>
        <w:tc>
          <w:tcPr>
            <w:tcW w:w="3117" w:type="dxa"/>
          </w:tcPr>
          <w:p w14:paraId="01B8B896" w14:textId="20949DE4" w:rsidR="00515CAD" w:rsidRDefault="00D757A7" w:rsidP="008E578C">
            <w:pPr>
              <w:pStyle w:val="ListParagraph"/>
              <w:ind w:left="0"/>
              <w:cnfStyle w:val="000000000000" w:firstRow="0" w:lastRow="0" w:firstColumn="0" w:lastColumn="0" w:oddVBand="0" w:evenVBand="0" w:oddHBand="0" w:evenHBand="0" w:firstRowFirstColumn="0" w:firstRowLastColumn="0" w:lastRowFirstColumn="0" w:lastRowLastColumn="0"/>
            </w:pPr>
            <w:r>
              <w:t>Find the Longitude of cities in Charleston County</w:t>
            </w:r>
          </w:p>
        </w:tc>
        <w:tc>
          <w:tcPr>
            <w:tcW w:w="3117" w:type="dxa"/>
          </w:tcPr>
          <w:p w14:paraId="268E1615" w14:textId="4C589020" w:rsidR="00515CAD" w:rsidRDefault="008376F2" w:rsidP="008E578C">
            <w:pPr>
              <w:pStyle w:val="ListParagraph"/>
              <w:ind w:left="0"/>
              <w:cnfStyle w:val="000000000000" w:firstRow="0" w:lastRow="0" w:firstColumn="0" w:lastColumn="0" w:oddVBand="0" w:evenVBand="0" w:oddHBand="0" w:evenHBand="0" w:firstRowFirstColumn="0" w:firstRowLastColumn="0" w:lastRowFirstColumn="0" w:lastRowLastColumn="0"/>
            </w:pPr>
            <w:r>
              <w:t>South Carolina JSON file sc</w:t>
            </w:r>
            <w:r w:rsidR="00133C7B">
              <w:t>r</w:t>
            </w:r>
            <w:r>
              <w:t>aped from opendatasoft.com</w:t>
            </w:r>
            <w:r w:rsidR="00C177DC">
              <w:t xml:space="preserve"> </w:t>
            </w:r>
          </w:p>
        </w:tc>
      </w:tr>
      <w:tr w:rsidR="00515CAD" w14:paraId="3985B644"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5C8D60" w14:textId="2FD4D7E4" w:rsidR="00515CAD" w:rsidRDefault="007C0DC2" w:rsidP="008E578C">
            <w:pPr>
              <w:pStyle w:val="ListParagraph"/>
              <w:ind w:left="0"/>
            </w:pPr>
            <w:r>
              <w:t>Venue Name</w:t>
            </w:r>
          </w:p>
        </w:tc>
        <w:tc>
          <w:tcPr>
            <w:tcW w:w="3117" w:type="dxa"/>
          </w:tcPr>
          <w:p w14:paraId="13A880E2" w14:textId="5F1F1DE1" w:rsidR="00515CAD" w:rsidRDefault="001500F1" w:rsidP="008E578C">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w:t>
            </w:r>
            <w:r w:rsidR="00133C7B">
              <w:t>best-known</w:t>
            </w:r>
            <w:r>
              <w:t xml:space="preserve"> name for the venue</w:t>
            </w:r>
            <w:r w:rsidR="008E02ED">
              <w:t>s</w:t>
            </w:r>
          </w:p>
        </w:tc>
        <w:tc>
          <w:tcPr>
            <w:tcW w:w="3117" w:type="dxa"/>
          </w:tcPr>
          <w:p w14:paraId="42650BE2" w14:textId="24D61A1F" w:rsidR="00515CAD" w:rsidRDefault="001500F1" w:rsidP="008E578C">
            <w:pPr>
              <w:pStyle w:val="ListParagraph"/>
              <w:ind w:left="0"/>
              <w:cnfStyle w:val="000000100000" w:firstRow="0" w:lastRow="0" w:firstColumn="0" w:lastColumn="0" w:oddVBand="0" w:evenVBand="0" w:oddHBand="1" w:evenHBand="0" w:firstRowFirstColumn="0" w:firstRowLastColumn="0" w:lastRowFirstColumn="0" w:lastRowLastColumn="0"/>
            </w:pPr>
            <w:r>
              <w:t>Four</w:t>
            </w:r>
            <w:r w:rsidR="00133C7B">
              <w:t>square API – GET Venue</w:t>
            </w:r>
            <w:r w:rsidR="0041126A">
              <w:t>s Explore</w:t>
            </w:r>
          </w:p>
        </w:tc>
      </w:tr>
      <w:tr w:rsidR="00515CAD" w14:paraId="16120E22"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59AE2E63" w14:textId="0C8B1389" w:rsidR="00515CAD" w:rsidRDefault="000D1E38" w:rsidP="008E578C">
            <w:pPr>
              <w:pStyle w:val="ListParagraph"/>
              <w:ind w:left="0"/>
            </w:pPr>
            <w:r>
              <w:t>Venue ID</w:t>
            </w:r>
          </w:p>
        </w:tc>
        <w:tc>
          <w:tcPr>
            <w:tcW w:w="3117" w:type="dxa"/>
          </w:tcPr>
          <w:p w14:paraId="0A366416" w14:textId="4348E8FE" w:rsidR="00515CAD" w:rsidRDefault="008E02ED" w:rsidP="008E578C">
            <w:pPr>
              <w:pStyle w:val="ListParagraph"/>
              <w:ind w:left="0"/>
              <w:cnfStyle w:val="000000000000" w:firstRow="0" w:lastRow="0" w:firstColumn="0" w:lastColumn="0" w:oddVBand="0" w:evenVBand="0" w:oddHBand="0" w:evenHBand="0" w:firstRowFirstColumn="0" w:firstRowLastColumn="0" w:lastRowFirstColumn="0" w:lastRowLastColumn="0"/>
            </w:pPr>
            <w:r>
              <w:t>A unique string identifier for the venues</w:t>
            </w:r>
          </w:p>
        </w:tc>
        <w:tc>
          <w:tcPr>
            <w:tcW w:w="3117" w:type="dxa"/>
          </w:tcPr>
          <w:p w14:paraId="63AA447B" w14:textId="6B49210F" w:rsidR="00515CAD" w:rsidRDefault="008E02ED" w:rsidP="008E578C">
            <w:pPr>
              <w:pStyle w:val="ListParagraph"/>
              <w:ind w:left="0"/>
              <w:cnfStyle w:val="000000000000" w:firstRow="0" w:lastRow="0" w:firstColumn="0" w:lastColumn="0" w:oddVBand="0" w:evenVBand="0" w:oddHBand="0" w:evenHBand="0" w:firstRowFirstColumn="0" w:firstRowLastColumn="0" w:lastRowFirstColumn="0" w:lastRowLastColumn="0"/>
            </w:pPr>
            <w:r>
              <w:t xml:space="preserve">Foursquare API – GET </w:t>
            </w:r>
            <w:r w:rsidR="0041126A">
              <w:t>Venues Explore</w:t>
            </w:r>
          </w:p>
        </w:tc>
      </w:tr>
      <w:tr w:rsidR="00515CAD" w14:paraId="5B0315CF"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B4F3F6" w14:textId="36EFCCF9" w:rsidR="00515CAD" w:rsidRDefault="00EA794D" w:rsidP="008E578C">
            <w:pPr>
              <w:pStyle w:val="ListParagraph"/>
              <w:ind w:left="0"/>
            </w:pPr>
            <w:r>
              <w:t>Venue Location</w:t>
            </w:r>
          </w:p>
        </w:tc>
        <w:tc>
          <w:tcPr>
            <w:tcW w:w="3117" w:type="dxa"/>
          </w:tcPr>
          <w:p w14:paraId="31FFF464" w14:textId="16BEAFE4" w:rsidR="00515CAD" w:rsidRDefault="00EA794D" w:rsidP="008E578C">
            <w:pPr>
              <w:pStyle w:val="ListParagraph"/>
              <w:ind w:left="0"/>
              <w:cnfStyle w:val="000000100000" w:firstRow="0" w:lastRow="0" w:firstColumn="0" w:lastColumn="0" w:oddVBand="0" w:evenVBand="0" w:oddHBand="1" w:evenHBand="0" w:firstRowFirstColumn="0" w:firstRowLastColumn="0" w:lastRowFirstColumn="0" w:lastRowLastColumn="0"/>
            </w:pPr>
            <w:r>
              <w:t xml:space="preserve">An object containing the city, </w:t>
            </w:r>
            <w:r w:rsidR="006E540A">
              <w:t>postal code, latitude, and longitude</w:t>
            </w:r>
          </w:p>
        </w:tc>
        <w:tc>
          <w:tcPr>
            <w:tcW w:w="3117" w:type="dxa"/>
          </w:tcPr>
          <w:p w14:paraId="434F79DE" w14:textId="0A3976C8" w:rsidR="00515CAD" w:rsidRDefault="006E540A" w:rsidP="008E578C">
            <w:pPr>
              <w:pStyle w:val="ListParagraph"/>
              <w:ind w:left="0"/>
              <w:cnfStyle w:val="000000100000" w:firstRow="0" w:lastRow="0" w:firstColumn="0" w:lastColumn="0" w:oddVBand="0" w:evenVBand="0" w:oddHBand="1" w:evenHBand="0" w:firstRowFirstColumn="0" w:firstRowLastColumn="0" w:lastRowFirstColumn="0" w:lastRowLastColumn="0"/>
            </w:pPr>
            <w:r>
              <w:t>Fours</w:t>
            </w:r>
            <w:r w:rsidR="002F7646">
              <w:t xml:space="preserve">quare API – GET </w:t>
            </w:r>
            <w:r w:rsidR="0041126A">
              <w:t>Venues Explore</w:t>
            </w:r>
          </w:p>
        </w:tc>
      </w:tr>
      <w:tr w:rsidR="00515CAD" w14:paraId="5E489730"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20689013" w14:textId="7A5CF23D" w:rsidR="00515CAD" w:rsidRDefault="002F7646" w:rsidP="008E578C">
            <w:pPr>
              <w:pStyle w:val="ListParagraph"/>
              <w:ind w:left="0"/>
            </w:pPr>
            <w:r>
              <w:t>Venue Categor</w:t>
            </w:r>
            <w:r w:rsidR="005E6997">
              <w:t>ies</w:t>
            </w:r>
          </w:p>
        </w:tc>
        <w:tc>
          <w:tcPr>
            <w:tcW w:w="3117" w:type="dxa"/>
          </w:tcPr>
          <w:p w14:paraId="666BF5A0" w14:textId="260552F2" w:rsidR="00515CAD" w:rsidRDefault="005E6997" w:rsidP="008E578C">
            <w:pPr>
              <w:pStyle w:val="ListParagraph"/>
              <w:ind w:left="0"/>
              <w:cnfStyle w:val="000000000000" w:firstRow="0" w:lastRow="0" w:firstColumn="0" w:lastColumn="0" w:oddVBand="0" w:evenVBand="0" w:oddHBand="0" w:evenHBand="0" w:firstRowFirstColumn="0" w:firstRowLastColumn="0" w:lastRowFirstColumn="0" w:lastRowLastColumn="0"/>
            </w:pPr>
            <w:r>
              <w:t>An array of categories that have been applied to the venues</w:t>
            </w:r>
          </w:p>
        </w:tc>
        <w:tc>
          <w:tcPr>
            <w:tcW w:w="3117" w:type="dxa"/>
          </w:tcPr>
          <w:p w14:paraId="56BAFB54" w14:textId="4EC8AFD4" w:rsidR="00515CAD" w:rsidRDefault="00262A56" w:rsidP="008E578C">
            <w:pPr>
              <w:pStyle w:val="ListParagraph"/>
              <w:ind w:left="0"/>
              <w:cnfStyle w:val="000000000000" w:firstRow="0" w:lastRow="0" w:firstColumn="0" w:lastColumn="0" w:oddVBand="0" w:evenVBand="0" w:oddHBand="0" w:evenHBand="0" w:firstRowFirstColumn="0" w:firstRowLastColumn="0" w:lastRowFirstColumn="0" w:lastRowLastColumn="0"/>
            </w:pPr>
            <w:r>
              <w:t xml:space="preserve">Foursquare API – GET </w:t>
            </w:r>
            <w:r w:rsidR="0041126A">
              <w:t>Venues Explore</w:t>
            </w:r>
          </w:p>
        </w:tc>
      </w:tr>
      <w:tr w:rsidR="00515CAD" w14:paraId="202051C6"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DCE5D4" w14:textId="13914DAA" w:rsidR="00515CAD" w:rsidRDefault="007D1FF3" w:rsidP="008E578C">
            <w:pPr>
              <w:pStyle w:val="ListParagraph"/>
              <w:ind w:left="0"/>
            </w:pPr>
            <w:r>
              <w:t>Venue Likes</w:t>
            </w:r>
          </w:p>
        </w:tc>
        <w:tc>
          <w:tcPr>
            <w:tcW w:w="3117" w:type="dxa"/>
          </w:tcPr>
          <w:p w14:paraId="3269C43E" w14:textId="7EFA865D" w:rsidR="00515CAD" w:rsidRDefault="0087786B" w:rsidP="008E578C">
            <w:pPr>
              <w:pStyle w:val="ListParagraph"/>
              <w:ind w:left="0"/>
              <w:cnfStyle w:val="000000100000" w:firstRow="0" w:lastRow="0" w:firstColumn="0" w:lastColumn="0" w:oddVBand="0" w:evenVBand="0" w:oddHBand="1" w:evenHBand="0" w:firstRowFirstColumn="0" w:firstRowLastColumn="0" w:lastRowFirstColumn="0" w:lastRowLastColumn="0"/>
            </w:pPr>
            <w:r>
              <w:t>Contains count and groups of users who like the venues</w:t>
            </w:r>
          </w:p>
        </w:tc>
        <w:tc>
          <w:tcPr>
            <w:tcW w:w="3117" w:type="dxa"/>
          </w:tcPr>
          <w:p w14:paraId="1E9A4A47" w14:textId="68D8B54A" w:rsidR="00515CAD" w:rsidRDefault="0087786B" w:rsidP="008E578C">
            <w:pPr>
              <w:pStyle w:val="ListParagraph"/>
              <w:ind w:left="0"/>
              <w:cnfStyle w:val="000000100000" w:firstRow="0" w:lastRow="0" w:firstColumn="0" w:lastColumn="0" w:oddVBand="0" w:evenVBand="0" w:oddHBand="1" w:evenHBand="0" w:firstRowFirstColumn="0" w:firstRowLastColumn="0" w:lastRowFirstColumn="0" w:lastRowLastColumn="0"/>
            </w:pPr>
            <w:r>
              <w:t>Foursquare API – GET Venues Likes</w:t>
            </w:r>
          </w:p>
        </w:tc>
      </w:tr>
      <w:tr w:rsidR="00515CAD" w14:paraId="0C40ECB2"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12EDD374" w14:textId="5C823FDA" w:rsidR="00515CAD" w:rsidRDefault="000A37B9" w:rsidP="008E578C">
            <w:pPr>
              <w:pStyle w:val="ListParagraph"/>
              <w:ind w:left="0"/>
            </w:pPr>
            <w:r>
              <w:t xml:space="preserve">Venue </w:t>
            </w:r>
            <w:r w:rsidR="00CB6D8C">
              <w:t>Name</w:t>
            </w:r>
          </w:p>
        </w:tc>
        <w:tc>
          <w:tcPr>
            <w:tcW w:w="3117" w:type="dxa"/>
          </w:tcPr>
          <w:p w14:paraId="48D5B74C" w14:textId="47CB671B" w:rsidR="00515CAD" w:rsidRDefault="005F4552" w:rsidP="008E578C">
            <w:pPr>
              <w:pStyle w:val="ListParagraph"/>
              <w:ind w:left="0"/>
              <w:cnfStyle w:val="000000000000" w:firstRow="0" w:lastRow="0" w:firstColumn="0" w:lastColumn="0" w:oddVBand="0" w:evenVBand="0" w:oddHBand="0" w:evenHBand="0" w:firstRowFirstColumn="0" w:firstRowLastColumn="0" w:lastRowFirstColumn="0" w:lastRowLastColumn="0"/>
            </w:pPr>
            <w:r>
              <w:t>A name for the menus</w:t>
            </w:r>
          </w:p>
        </w:tc>
        <w:tc>
          <w:tcPr>
            <w:tcW w:w="3117" w:type="dxa"/>
          </w:tcPr>
          <w:p w14:paraId="49E5B441" w14:textId="1897AA5C" w:rsidR="00515CAD" w:rsidRDefault="00C64C61" w:rsidP="008E578C">
            <w:pPr>
              <w:pStyle w:val="ListParagraph"/>
              <w:ind w:left="0"/>
              <w:cnfStyle w:val="000000000000" w:firstRow="0" w:lastRow="0" w:firstColumn="0" w:lastColumn="0" w:oddVBand="0" w:evenVBand="0" w:oddHBand="0" w:evenHBand="0" w:firstRowFirstColumn="0" w:firstRowLastColumn="0" w:lastRowFirstColumn="0" w:lastRowLastColumn="0"/>
            </w:pPr>
            <w:r>
              <w:t>Premium Foursquare API – GET Venues Menu</w:t>
            </w:r>
          </w:p>
        </w:tc>
      </w:tr>
      <w:tr w:rsidR="00CB6D8C" w14:paraId="68C6DA37"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D5A08C" w14:textId="71B2B10D" w:rsidR="00CB6D8C" w:rsidRDefault="005F4552" w:rsidP="008E578C">
            <w:pPr>
              <w:pStyle w:val="ListParagraph"/>
              <w:ind w:left="0"/>
            </w:pPr>
            <w:r>
              <w:lastRenderedPageBreak/>
              <w:t xml:space="preserve">Venue </w:t>
            </w:r>
            <w:proofErr w:type="spellStart"/>
            <w:r>
              <w:t>MenuID</w:t>
            </w:r>
            <w:proofErr w:type="spellEnd"/>
          </w:p>
        </w:tc>
        <w:tc>
          <w:tcPr>
            <w:tcW w:w="3117" w:type="dxa"/>
          </w:tcPr>
          <w:p w14:paraId="097CFA52" w14:textId="7FA05F23" w:rsidR="00CB6D8C" w:rsidRDefault="005F4552" w:rsidP="008E578C">
            <w:pPr>
              <w:pStyle w:val="ListParagraph"/>
              <w:ind w:left="0"/>
              <w:cnfStyle w:val="000000100000" w:firstRow="0" w:lastRow="0" w:firstColumn="0" w:lastColumn="0" w:oddVBand="0" w:evenVBand="0" w:oddHBand="1" w:evenHBand="0" w:firstRowFirstColumn="0" w:firstRowLastColumn="0" w:lastRowFirstColumn="0" w:lastRowLastColumn="0"/>
            </w:pPr>
            <w:r>
              <w:t>A unique string identifier for the menus</w:t>
            </w:r>
          </w:p>
        </w:tc>
        <w:tc>
          <w:tcPr>
            <w:tcW w:w="3117" w:type="dxa"/>
          </w:tcPr>
          <w:p w14:paraId="1A9BDF01" w14:textId="51A4189F" w:rsidR="00CB6D8C" w:rsidRDefault="000B1A03" w:rsidP="008E578C">
            <w:pPr>
              <w:pStyle w:val="ListParagraph"/>
              <w:ind w:left="0"/>
              <w:cnfStyle w:val="000000100000" w:firstRow="0" w:lastRow="0" w:firstColumn="0" w:lastColumn="0" w:oddVBand="0" w:evenVBand="0" w:oddHBand="1" w:evenHBand="0" w:firstRowFirstColumn="0" w:firstRowLastColumn="0" w:lastRowFirstColumn="0" w:lastRowLastColumn="0"/>
            </w:pPr>
            <w:r>
              <w:t>Premium Foursquare API – GET Venues Menu</w:t>
            </w:r>
          </w:p>
        </w:tc>
      </w:tr>
      <w:tr w:rsidR="00CB6D8C" w14:paraId="67C4DF9A" w14:textId="77777777" w:rsidTr="005F38D6">
        <w:tc>
          <w:tcPr>
            <w:cnfStyle w:val="001000000000" w:firstRow="0" w:lastRow="0" w:firstColumn="1" w:lastColumn="0" w:oddVBand="0" w:evenVBand="0" w:oddHBand="0" w:evenHBand="0" w:firstRowFirstColumn="0" w:firstRowLastColumn="0" w:lastRowFirstColumn="0" w:lastRowLastColumn="0"/>
            <w:tcW w:w="3116" w:type="dxa"/>
          </w:tcPr>
          <w:p w14:paraId="73EBA94F" w14:textId="17F39020" w:rsidR="00CB6D8C" w:rsidRDefault="000B1A03" w:rsidP="008E578C">
            <w:pPr>
              <w:pStyle w:val="ListParagraph"/>
              <w:ind w:left="0"/>
            </w:pPr>
            <w:r>
              <w:t>Venue Description</w:t>
            </w:r>
          </w:p>
        </w:tc>
        <w:tc>
          <w:tcPr>
            <w:tcW w:w="3117" w:type="dxa"/>
          </w:tcPr>
          <w:p w14:paraId="32CB2653" w14:textId="14AB10E3" w:rsidR="00CB6D8C" w:rsidRDefault="000B1A03" w:rsidP="008E578C">
            <w:pPr>
              <w:pStyle w:val="ListParagraph"/>
              <w:ind w:left="0"/>
              <w:cnfStyle w:val="000000000000" w:firstRow="0" w:lastRow="0" w:firstColumn="0" w:lastColumn="0" w:oddVBand="0" w:evenVBand="0" w:oddHBand="0" w:evenHBand="0" w:firstRowFirstColumn="0" w:firstRowLastColumn="0" w:lastRowFirstColumn="0" w:lastRowLastColumn="0"/>
            </w:pPr>
            <w:r>
              <w:t>More information describing the menus</w:t>
            </w:r>
          </w:p>
        </w:tc>
        <w:tc>
          <w:tcPr>
            <w:tcW w:w="3117" w:type="dxa"/>
          </w:tcPr>
          <w:p w14:paraId="368A03E9" w14:textId="1F517F01" w:rsidR="00CB6D8C" w:rsidRDefault="000B1A03" w:rsidP="008E578C">
            <w:pPr>
              <w:pStyle w:val="ListParagraph"/>
              <w:ind w:left="0"/>
              <w:cnfStyle w:val="000000000000" w:firstRow="0" w:lastRow="0" w:firstColumn="0" w:lastColumn="0" w:oddVBand="0" w:evenVBand="0" w:oddHBand="0" w:evenHBand="0" w:firstRowFirstColumn="0" w:firstRowLastColumn="0" w:lastRowFirstColumn="0" w:lastRowLastColumn="0"/>
            </w:pPr>
            <w:r>
              <w:t>Premium Foursquare API – GET Venues Menu</w:t>
            </w:r>
          </w:p>
        </w:tc>
      </w:tr>
      <w:tr w:rsidR="00CB6D8C" w14:paraId="572F9959" w14:textId="77777777" w:rsidTr="005F3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68A83A" w14:textId="2227A1B4" w:rsidR="00CB6D8C" w:rsidRDefault="000B1A03" w:rsidP="008E578C">
            <w:pPr>
              <w:pStyle w:val="ListParagraph"/>
              <w:ind w:left="0"/>
            </w:pPr>
            <w:r>
              <w:t>Venue Entries</w:t>
            </w:r>
          </w:p>
        </w:tc>
        <w:tc>
          <w:tcPr>
            <w:tcW w:w="3117" w:type="dxa"/>
          </w:tcPr>
          <w:p w14:paraId="380A96A8" w14:textId="06E18313" w:rsidR="00CB6D8C" w:rsidRDefault="000B1A03" w:rsidP="008E578C">
            <w:pPr>
              <w:pStyle w:val="ListParagraph"/>
              <w:ind w:left="0"/>
              <w:cnfStyle w:val="000000100000" w:firstRow="0" w:lastRow="0" w:firstColumn="0" w:lastColumn="0" w:oddVBand="0" w:evenVBand="0" w:oddHBand="1" w:evenHBand="0" w:firstRowFirstColumn="0" w:firstRowLastColumn="0" w:lastRowFirstColumn="0" w:lastRowLastColumn="0"/>
            </w:pPr>
            <w:r>
              <w:t xml:space="preserve">Contains the Name, </w:t>
            </w:r>
            <w:proofErr w:type="spellStart"/>
            <w:r>
              <w:t>SectionID</w:t>
            </w:r>
            <w:proofErr w:type="spellEnd"/>
            <w:r>
              <w:t>, and Entries for each menu item</w:t>
            </w:r>
          </w:p>
        </w:tc>
        <w:tc>
          <w:tcPr>
            <w:tcW w:w="3117" w:type="dxa"/>
          </w:tcPr>
          <w:p w14:paraId="09427FDB" w14:textId="14820AC7" w:rsidR="00CB6D8C" w:rsidRDefault="000B1A03" w:rsidP="008E578C">
            <w:pPr>
              <w:pStyle w:val="ListParagraph"/>
              <w:ind w:left="0"/>
              <w:cnfStyle w:val="000000100000" w:firstRow="0" w:lastRow="0" w:firstColumn="0" w:lastColumn="0" w:oddVBand="0" w:evenVBand="0" w:oddHBand="1" w:evenHBand="0" w:firstRowFirstColumn="0" w:firstRowLastColumn="0" w:lastRowFirstColumn="0" w:lastRowLastColumn="0"/>
            </w:pPr>
            <w:r>
              <w:t>Premium Foursquare API – GET Venues Menu</w:t>
            </w:r>
          </w:p>
        </w:tc>
      </w:tr>
    </w:tbl>
    <w:p w14:paraId="518F51CF" w14:textId="77777777" w:rsidR="00312EA9" w:rsidRPr="00312EA9" w:rsidRDefault="00312EA9" w:rsidP="008E578C">
      <w:pPr>
        <w:pStyle w:val="ListParagraph"/>
        <w:ind w:left="840"/>
      </w:pPr>
    </w:p>
    <w:p w14:paraId="72B65B6F" w14:textId="7050125A" w:rsidR="002A2858" w:rsidRPr="003D03E4" w:rsidRDefault="003D03E4" w:rsidP="00E62A6A">
      <w:pPr>
        <w:pStyle w:val="Heading3"/>
        <w:rPr>
          <w:rFonts w:ascii="Times New Roman" w:hAnsi="Times New Roman"/>
        </w:rPr>
      </w:pPr>
      <w:r w:rsidRPr="003D03E4">
        <w:rPr>
          <w:rFonts w:ascii="Times New Roman" w:hAnsi="Times New Roman"/>
        </w:rPr>
        <w:t>Methodology</w:t>
      </w:r>
    </w:p>
    <w:p w14:paraId="4ADCEDF2" w14:textId="6ECE533A" w:rsidR="003D03E4" w:rsidRDefault="003D03E4" w:rsidP="003D03E4">
      <w:pPr>
        <w:pStyle w:val="Heading4"/>
      </w:pPr>
      <w:r>
        <w:t>Methodology Requirements</w:t>
      </w:r>
    </w:p>
    <w:p w14:paraId="7C5BD0B4" w14:textId="38BD7DA5" w:rsidR="003D03E4" w:rsidRDefault="003D03E4" w:rsidP="003D03E4">
      <w:r>
        <w:tab/>
      </w:r>
      <w:r w:rsidR="00FF1ED8">
        <w:t xml:space="preserve">An exploratory data analysis will be used to analyze the </w:t>
      </w:r>
      <w:r w:rsidR="00AA36DE">
        <w:t xml:space="preserve">multivariate </w:t>
      </w:r>
      <w:r w:rsidR="00FF1ED8">
        <w:t xml:space="preserve">data set </w:t>
      </w:r>
      <w:r w:rsidR="00813C42">
        <w:t xml:space="preserve">to find the primary characteristics and then visualize those characteristics. </w:t>
      </w:r>
      <w:r w:rsidR="00AA36DE">
        <w:t>Also,</w:t>
      </w:r>
      <w:r w:rsidR="00942C52">
        <w:t xml:space="preserve"> a clustering method will be used to identify groups of similar objects </w:t>
      </w:r>
      <w:r w:rsidR="00AA36DE">
        <w:t xml:space="preserve">in the geo-spatial data set. </w:t>
      </w:r>
    </w:p>
    <w:p w14:paraId="5889E9E6" w14:textId="6EFE950F" w:rsidR="00580515" w:rsidRDefault="00580515" w:rsidP="00580515">
      <w:pPr>
        <w:pStyle w:val="Heading4"/>
      </w:pPr>
      <w:r>
        <w:t>Analysis</w:t>
      </w:r>
    </w:p>
    <w:p w14:paraId="37A9411C" w14:textId="71AD79B4" w:rsidR="00D831F3" w:rsidRDefault="00D831F3" w:rsidP="00AF4AA9">
      <w:pPr>
        <w:ind w:firstLine="720"/>
      </w:pPr>
      <w:r>
        <w:t xml:space="preserve">The first step will be to download the South Carolina dataset and </w:t>
      </w:r>
      <w:r w:rsidR="00792191">
        <w:t xml:space="preserve">assign the dataset to a data frame. Next, </w:t>
      </w:r>
      <w:r w:rsidR="003C4DE8">
        <w:t xml:space="preserve">the cities of Charleston County will be </w:t>
      </w:r>
      <w:r w:rsidR="007F32F0">
        <w:t xml:space="preserve">counted </w:t>
      </w:r>
      <w:r w:rsidR="00AF3EEF">
        <w:t xml:space="preserve">by filtering the counties with the key word ‘Charleston’. </w:t>
      </w:r>
      <w:r w:rsidR="00777D85">
        <w:t>The number of counties in South Carolina is 376</w:t>
      </w:r>
      <w:r w:rsidR="00B70FD3">
        <w:t xml:space="preserve">. The number of </w:t>
      </w:r>
      <w:r w:rsidR="00B70FD3">
        <w:lastRenderedPageBreak/>
        <w:t xml:space="preserve">cities with different postal codes named Charleston is sixteen. </w:t>
      </w:r>
      <w:r w:rsidR="00B70FD3">
        <w:rPr>
          <w:noProof/>
        </w:rPr>
        <w:drawing>
          <wp:inline distT="0" distB="0" distL="0" distR="0" wp14:anchorId="4A19C02F" wp14:editId="273FBA43">
            <wp:extent cx="3650296" cy="2781541"/>
            <wp:effectExtent l="0" t="0" r="7620" b="0"/>
            <wp:docPr id="2" name="Picture 2"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ewspap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0296" cy="2781541"/>
                    </a:xfrm>
                    <a:prstGeom prst="rect">
                      <a:avLst/>
                    </a:prstGeom>
                  </pic:spPr>
                </pic:pic>
              </a:graphicData>
            </a:graphic>
          </wp:inline>
        </w:drawing>
      </w:r>
    </w:p>
    <w:p w14:paraId="18C477A9" w14:textId="72F78E34" w:rsidR="00E176A6" w:rsidRDefault="00AF4AA9" w:rsidP="00E176A6">
      <w:r>
        <w:tab/>
        <w:t xml:space="preserve">The next step will be to get the venue name, latitude, longitude, </w:t>
      </w:r>
      <w:r w:rsidR="00374E96">
        <w:t xml:space="preserve">identification number, and category from the Foursquare API. </w:t>
      </w:r>
      <w:r w:rsidR="00AE3C23">
        <w:t xml:space="preserve">Then, </w:t>
      </w:r>
      <w:r w:rsidR="00BC7259">
        <w:t xml:space="preserve">the number of venues in the </w:t>
      </w:r>
      <w:r w:rsidR="00AE3C23">
        <w:t xml:space="preserve">County must be counted. Next, </w:t>
      </w:r>
      <w:r w:rsidR="00E75696">
        <w:t xml:space="preserve">a </w:t>
      </w:r>
      <w:r w:rsidR="007F22D5">
        <w:t>one-hot</w:t>
      </w:r>
      <w:r w:rsidR="00E75696">
        <w:t xml:space="preserve"> table should be </w:t>
      </w:r>
      <w:r w:rsidR="004E5323">
        <w:t>generated,</w:t>
      </w:r>
      <w:r w:rsidR="00E75696">
        <w:t xml:space="preserve"> and the statistical mean of </w:t>
      </w:r>
      <w:r w:rsidR="00A07905">
        <w:t xml:space="preserve">the county should be calculated. </w:t>
      </w:r>
      <w:r w:rsidR="004E5323">
        <w:t xml:space="preserve">A frequency analysis of each category should be created for the county. The resulting table looks like this: </w:t>
      </w:r>
    </w:p>
    <w:p w14:paraId="1E175A80" w14:textId="2123960B" w:rsidR="00752462" w:rsidRDefault="00752462" w:rsidP="00E176A6">
      <w:r>
        <w:rPr>
          <w:noProof/>
        </w:rPr>
        <w:drawing>
          <wp:inline distT="0" distB="0" distL="0" distR="0" wp14:anchorId="234FB91F" wp14:editId="1F447AB1">
            <wp:extent cx="3398815" cy="1249788"/>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815" cy="1249788"/>
                    </a:xfrm>
                    <a:prstGeom prst="rect">
                      <a:avLst/>
                    </a:prstGeom>
                  </pic:spPr>
                </pic:pic>
              </a:graphicData>
            </a:graphic>
          </wp:inline>
        </w:drawing>
      </w:r>
    </w:p>
    <w:p w14:paraId="6D3FF13F" w14:textId="6A07B602" w:rsidR="00752462" w:rsidRDefault="00220F07" w:rsidP="00E176A6">
      <w:r>
        <w:tab/>
      </w:r>
      <w:r w:rsidR="0067316D" w:rsidRPr="0067316D">
        <w:t>From looking at this table, one may assume the frequency of the county is respective of other large counties, however, the frequency of these categories in Charleston is rather high. Lastly, the venues should be sorted to get the ten most common venues in the county based on K-Means Method.</w:t>
      </w:r>
    </w:p>
    <w:p w14:paraId="43831DD5" w14:textId="615C43FA" w:rsidR="00B12F69" w:rsidRDefault="00560F80" w:rsidP="00E176A6">
      <w:r>
        <w:rPr>
          <w:noProof/>
        </w:rPr>
        <w:lastRenderedPageBreak/>
        <w:drawing>
          <wp:inline distT="0" distB="0" distL="0" distR="0" wp14:anchorId="3F81300A" wp14:editId="2CD42355">
            <wp:extent cx="5943600" cy="75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50570"/>
                    </a:xfrm>
                    <a:prstGeom prst="rect">
                      <a:avLst/>
                    </a:prstGeom>
                  </pic:spPr>
                </pic:pic>
              </a:graphicData>
            </a:graphic>
          </wp:inline>
        </w:drawing>
      </w:r>
    </w:p>
    <w:p w14:paraId="5039D432" w14:textId="6576B3D5" w:rsidR="004E5323" w:rsidRDefault="00560F80" w:rsidP="00E176A6">
      <w:r>
        <w:tab/>
        <w:t xml:space="preserve">All the information should then be collected </w:t>
      </w:r>
      <w:r w:rsidR="006232C8">
        <w:t xml:space="preserve">and filtered </w:t>
      </w:r>
      <w:r>
        <w:t xml:space="preserve">from the restaurants </w:t>
      </w:r>
      <w:r w:rsidR="006232C8">
        <w:t>that is needed. The Foursquare API should be called</w:t>
      </w:r>
      <w:r w:rsidR="00E1724E">
        <w:t xml:space="preserve"> using the Venue ID of the restaurants to return the data of likes and menus. </w:t>
      </w:r>
    </w:p>
    <w:p w14:paraId="15DDED57" w14:textId="03065EAB" w:rsidR="00983A01" w:rsidRDefault="00983A01" w:rsidP="00983A01">
      <w:pPr>
        <w:pStyle w:val="Heading3"/>
        <w:rPr>
          <w:rFonts w:ascii="Times New Roman" w:hAnsi="Times New Roman"/>
        </w:rPr>
      </w:pPr>
      <w:r w:rsidRPr="00983A01">
        <w:rPr>
          <w:rFonts w:ascii="Times New Roman" w:hAnsi="Times New Roman"/>
        </w:rPr>
        <w:t>Results</w:t>
      </w:r>
    </w:p>
    <w:p w14:paraId="266A819E" w14:textId="1F728B62" w:rsidR="00983A01" w:rsidRDefault="00B42F78" w:rsidP="00B42F78">
      <w:pPr>
        <w:pStyle w:val="Heading4"/>
      </w:pPr>
      <w:r>
        <w:t>K-Means</w:t>
      </w:r>
    </w:p>
    <w:p w14:paraId="085A0094" w14:textId="02D198E7" w:rsidR="00B42F78" w:rsidRDefault="005D51E1" w:rsidP="00B42F78">
      <w:r>
        <w:rPr>
          <w:noProof/>
        </w:rPr>
        <w:drawing>
          <wp:inline distT="0" distB="0" distL="0" distR="0" wp14:anchorId="1048C45F" wp14:editId="1CCD15FF">
            <wp:extent cx="5943600" cy="75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750570"/>
                    </a:xfrm>
                    <a:prstGeom prst="rect">
                      <a:avLst/>
                    </a:prstGeom>
                  </pic:spPr>
                </pic:pic>
              </a:graphicData>
            </a:graphic>
          </wp:inline>
        </w:drawing>
      </w:r>
    </w:p>
    <w:p w14:paraId="3DE39169" w14:textId="398025A8" w:rsidR="005D51E1" w:rsidRDefault="008C0E2A" w:rsidP="008C0E2A">
      <w:pPr>
        <w:pStyle w:val="Heading4"/>
      </w:pPr>
      <w:r>
        <w:t>Popularity Index</w:t>
      </w:r>
    </w:p>
    <w:p w14:paraId="04317E2B" w14:textId="30E3FE42" w:rsidR="008C0E2A" w:rsidRDefault="008C0E2A" w:rsidP="008C0E2A">
      <w:r>
        <w:tab/>
        <w:t xml:space="preserve">The </w:t>
      </w:r>
      <w:r w:rsidR="00723039">
        <w:t>number</w:t>
      </w:r>
      <w:r>
        <w:t xml:space="preserve"> of likes was requested using the Foursquare API</w:t>
      </w:r>
      <w:r w:rsidR="00723039">
        <w:t xml:space="preserve"> to get the popularity index. However, not all restaurants were able to provide such information.</w:t>
      </w:r>
    </w:p>
    <w:p w14:paraId="359DF1FC" w14:textId="4F00900F" w:rsidR="007F1C3E" w:rsidRDefault="00D676A5" w:rsidP="008C0E2A">
      <w:r>
        <w:rPr>
          <w:noProof/>
        </w:rPr>
        <w:lastRenderedPageBreak/>
        <w:drawing>
          <wp:inline distT="0" distB="0" distL="0" distR="0" wp14:anchorId="2D7E7831" wp14:editId="1BEBA3BE">
            <wp:extent cx="5943600" cy="33432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A3641E" w14:textId="52C7746F" w:rsidR="00F36A50" w:rsidRDefault="000B2CFF" w:rsidP="008C0E2A">
      <w:r>
        <w:tab/>
        <w:t xml:space="preserve">The count of likes for all these restaurants combined is 543. </w:t>
      </w:r>
    </w:p>
    <w:p w14:paraId="48CAA81B" w14:textId="255EB1F0" w:rsidR="000B2CFF" w:rsidRDefault="007907AE" w:rsidP="000B2CFF">
      <w:pPr>
        <w:pStyle w:val="Heading4"/>
      </w:pPr>
      <w:r>
        <w:t>Menu</w:t>
      </w:r>
    </w:p>
    <w:p w14:paraId="3CDD1B68" w14:textId="7BC82D27" w:rsidR="007907AE" w:rsidRDefault="005061E3" w:rsidP="007907AE">
      <w:r>
        <w:rPr>
          <w:noProof/>
        </w:rPr>
        <w:drawing>
          <wp:inline distT="0" distB="0" distL="0" distR="0" wp14:anchorId="73B328AB" wp14:editId="2868FCB1">
            <wp:extent cx="2933954" cy="1440305"/>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954" cy="1440305"/>
                    </a:xfrm>
                    <a:prstGeom prst="rect">
                      <a:avLst/>
                    </a:prstGeom>
                  </pic:spPr>
                </pic:pic>
              </a:graphicData>
            </a:graphic>
          </wp:inline>
        </w:drawing>
      </w:r>
    </w:p>
    <w:p w14:paraId="49791A84" w14:textId="272BF399" w:rsidR="00E35B47" w:rsidRDefault="00CB5627" w:rsidP="00E35B47">
      <w:pPr>
        <w:pStyle w:val="Heading3"/>
        <w:rPr>
          <w:rFonts w:asciiTheme="minorHAnsi" w:hAnsiTheme="minorHAnsi" w:cstheme="minorHAnsi"/>
        </w:rPr>
      </w:pPr>
      <w:r>
        <w:rPr>
          <w:rFonts w:asciiTheme="minorHAnsi" w:hAnsiTheme="minorHAnsi" w:cstheme="minorHAnsi"/>
        </w:rPr>
        <w:t xml:space="preserve">Discussion </w:t>
      </w:r>
    </w:p>
    <w:p w14:paraId="58305636" w14:textId="4CB95F65" w:rsidR="00CB5627" w:rsidRDefault="002A6BA9" w:rsidP="009644F5">
      <w:pPr>
        <w:ind w:firstLine="720"/>
      </w:pPr>
      <w:r w:rsidRPr="002A6BA9">
        <w:t>According to the results, Foursquare only allowed us access to thirty restaurants in Charleston, as listed above. So, the optimal location would need to be somewhere in Charleston within a radius of 1000 meters.</w:t>
      </w:r>
      <w:r w:rsidR="003C5731">
        <w:t xml:space="preserve"> </w:t>
      </w:r>
      <w:r w:rsidR="000B1817">
        <w:t xml:space="preserve">However, from the frequency analysis, the restaurants here appear to be mainly </w:t>
      </w:r>
      <w:r w:rsidR="00C87926">
        <w:t xml:space="preserve">Southern / Soul Food and American Food. These food choices may be the </w:t>
      </w:r>
      <w:r w:rsidR="00C87926">
        <w:lastRenderedPageBreak/>
        <w:t xml:space="preserve">wisest option. </w:t>
      </w:r>
      <w:r w:rsidR="005A4200">
        <w:t xml:space="preserve">The </w:t>
      </w:r>
      <w:r w:rsidR="009644F5">
        <w:t>results</w:t>
      </w:r>
      <w:r w:rsidR="005A4200">
        <w:t xml:space="preserve"> of the popularity analysis </w:t>
      </w:r>
      <w:r w:rsidR="009644F5">
        <w:t>seem</w:t>
      </w:r>
      <w:r w:rsidR="005A4200">
        <w:t xml:space="preserve"> to show that the thirty restaurants listed are also popular in Charleston. </w:t>
      </w:r>
      <w:r w:rsidR="001A50BE">
        <w:t xml:space="preserve">Furthermore, it may be wise </w:t>
      </w:r>
      <w:r w:rsidR="009644F5">
        <w:t xml:space="preserve">to choose a coffee shop as those also seem to be popular here with Starbucks holding almost one-third of the coffee shops in Charleston. </w:t>
      </w:r>
    </w:p>
    <w:p w14:paraId="68E91DB2" w14:textId="0BF484D9" w:rsidR="009644F5" w:rsidRDefault="009644F5" w:rsidP="009644F5">
      <w:pPr>
        <w:pStyle w:val="Heading3"/>
        <w:rPr>
          <w:rFonts w:ascii="Times New Roman" w:hAnsi="Times New Roman"/>
        </w:rPr>
      </w:pPr>
      <w:r>
        <w:rPr>
          <w:rFonts w:ascii="Times New Roman" w:hAnsi="Times New Roman"/>
        </w:rPr>
        <w:t>Conclusion</w:t>
      </w:r>
    </w:p>
    <w:p w14:paraId="3E992D5B" w14:textId="58A50584" w:rsidR="009644F5" w:rsidRPr="009644F5" w:rsidRDefault="009644F5" w:rsidP="009644F5">
      <w:r>
        <w:tab/>
      </w:r>
      <w:r w:rsidR="00606FFC">
        <w:t xml:space="preserve">Limits were placed on the data </w:t>
      </w:r>
      <w:r w:rsidR="00075289">
        <w:t>being accessed;</w:t>
      </w:r>
      <w:r w:rsidR="00606FFC">
        <w:t xml:space="preserve"> </w:t>
      </w:r>
      <w:r w:rsidR="00075289">
        <w:t>therefore,</w:t>
      </w:r>
      <w:r w:rsidR="00606FFC">
        <w:t xml:space="preserve"> a smaller sample size was used for </w:t>
      </w:r>
      <w:r w:rsidR="00F452A1">
        <w:t xml:space="preserve">the targeted problem. This, in turn, caused </w:t>
      </w:r>
      <w:r w:rsidR="00075289">
        <w:t xml:space="preserve">variation and inaccuracy in the results. </w:t>
      </w:r>
      <w:r w:rsidR="00DF1103">
        <w:t>Future research should</w:t>
      </w:r>
      <w:r w:rsidR="00D03E00">
        <w:t xml:space="preserve"> test more cities in Charleston County and retrieve more likes and menu items than the present research was able to obtain. </w:t>
      </w:r>
      <w:r w:rsidR="00C019F6">
        <w:t xml:space="preserve">Lastly, deep learning methods could also be put into play </w:t>
      </w:r>
      <w:r w:rsidR="001C6E9E">
        <w:t xml:space="preserve">to analyze the textual descriptions of the menu items to retrieve useful and significant information. </w:t>
      </w:r>
    </w:p>
    <w:sectPr w:rsidR="009644F5" w:rsidRPr="0096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163F58"/>
    <w:multiLevelType w:val="multilevel"/>
    <w:tmpl w:val="D58E23DC"/>
    <w:lvl w:ilvl="0">
      <w:start w:val="1"/>
      <w:numFmt w:val="decimal"/>
      <w:lvlText w:val="%1."/>
      <w:lvlJc w:val="left"/>
      <w:pPr>
        <w:ind w:left="72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A6"/>
    <w:rsid w:val="000005E5"/>
    <w:rsid w:val="00023929"/>
    <w:rsid w:val="00075289"/>
    <w:rsid w:val="000A37B9"/>
    <w:rsid w:val="000B1817"/>
    <w:rsid w:val="000B1A03"/>
    <w:rsid w:val="000B2CFF"/>
    <w:rsid w:val="000D1E38"/>
    <w:rsid w:val="00133C7B"/>
    <w:rsid w:val="001500F1"/>
    <w:rsid w:val="001A50BE"/>
    <w:rsid w:val="001C6E9E"/>
    <w:rsid w:val="001E46B5"/>
    <w:rsid w:val="00220F07"/>
    <w:rsid w:val="00262A56"/>
    <w:rsid w:val="002A2858"/>
    <w:rsid w:val="002A6BA9"/>
    <w:rsid w:val="002F7646"/>
    <w:rsid w:val="00312EA9"/>
    <w:rsid w:val="00374E96"/>
    <w:rsid w:val="003C4DE8"/>
    <w:rsid w:val="003C5731"/>
    <w:rsid w:val="003D03E4"/>
    <w:rsid w:val="0041126A"/>
    <w:rsid w:val="00425C3B"/>
    <w:rsid w:val="00442B3C"/>
    <w:rsid w:val="00482F09"/>
    <w:rsid w:val="004E5323"/>
    <w:rsid w:val="005061E3"/>
    <w:rsid w:val="00515CAD"/>
    <w:rsid w:val="0053619A"/>
    <w:rsid w:val="00560F80"/>
    <w:rsid w:val="00580515"/>
    <w:rsid w:val="00582CFE"/>
    <w:rsid w:val="005A4200"/>
    <w:rsid w:val="005D51E1"/>
    <w:rsid w:val="005E6997"/>
    <w:rsid w:val="005F38D6"/>
    <w:rsid w:val="005F4552"/>
    <w:rsid w:val="00606FFC"/>
    <w:rsid w:val="006232C8"/>
    <w:rsid w:val="0067316D"/>
    <w:rsid w:val="006E540A"/>
    <w:rsid w:val="00703ACC"/>
    <w:rsid w:val="007115EE"/>
    <w:rsid w:val="00723039"/>
    <w:rsid w:val="00752462"/>
    <w:rsid w:val="00752DAE"/>
    <w:rsid w:val="00777D85"/>
    <w:rsid w:val="007907AE"/>
    <w:rsid w:val="00792191"/>
    <w:rsid w:val="007C0DC2"/>
    <w:rsid w:val="007D1FF3"/>
    <w:rsid w:val="007F1C3E"/>
    <w:rsid w:val="007F22D5"/>
    <w:rsid w:val="007F32F0"/>
    <w:rsid w:val="00813C42"/>
    <w:rsid w:val="008376F2"/>
    <w:rsid w:val="0087786B"/>
    <w:rsid w:val="008C0E2A"/>
    <w:rsid w:val="008E02ED"/>
    <w:rsid w:val="008E578C"/>
    <w:rsid w:val="00933A50"/>
    <w:rsid w:val="00942C52"/>
    <w:rsid w:val="009644F5"/>
    <w:rsid w:val="00983A01"/>
    <w:rsid w:val="009A676F"/>
    <w:rsid w:val="009C289B"/>
    <w:rsid w:val="009D1B0A"/>
    <w:rsid w:val="00A07905"/>
    <w:rsid w:val="00A265CB"/>
    <w:rsid w:val="00A90879"/>
    <w:rsid w:val="00AA36DE"/>
    <w:rsid w:val="00AB3E92"/>
    <w:rsid w:val="00AE3C23"/>
    <w:rsid w:val="00AF3EEF"/>
    <w:rsid w:val="00AF4AA9"/>
    <w:rsid w:val="00B12F69"/>
    <w:rsid w:val="00B42F78"/>
    <w:rsid w:val="00B70FD3"/>
    <w:rsid w:val="00BC7259"/>
    <w:rsid w:val="00C017DF"/>
    <w:rsid w:val="00C019F6"/>
    <w:rsid w:val="00C177DC"/>
    <w:rsid w:val="00C64C61"/>
    <w:rsid w:val="00C712A6"/>
    <w:rsid w:val="00C87926"/>
    <w:rsid w:val="00CB5627"/>
    <w:rsid w:val="00CB6D8C"/>
    <w:rsid w:val="00D03E00"/>
    <w:rsid w:val="00D676A5"/>
    <w:rsid w:val="00D757A7"/>
    <w:rsid w:val="00D831F3"/>
    <w:rsid w:val="00D87780"/>
    <w:rsid w:val="00DF1103"/>
    <w:rsid w:val="00E06CA7"/>
    <w:rsid w:val="00E1724E"/>
    <w:rsid w:val="00E176A6"/>
    <w:rsid w:val="00E35B47"/>
    <w:rsid w:val="00E62A6A"/>
    <w:rsid w:val="00E7509C"/>
    <w:rsid w:val="00E75696"/>
    <w:rsid w:val="00E94641"/>
    <w:rsid w:val="00EA794D"/>
    <w:rsid w:val="00EE3344"/>
    <w:rsid w:val="00F36A50"/>
    <w:rsid w:val="00F437B3"/>
    <w:rsid w:val="00F452A1"/>
    <w:rsid w:val="00FF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E62"/>
  <w15:chartTrackingRefBased/>
  <w15:docId w15:val="{8DBEB4D2-CDE6-4568-8B01-D8AD7746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C712A6"/>
    <w:pPr>
      <w:ind w:left="720"/>
      <w:contextualSpacing/>
    </w:pPr>
  </w:style>
  <w:style w:type="table" w:styleId="TableGrid">
    <w:name w:val="Table Grid"/>
    <w:basedOn w:val="TableNormal"/>
    <w:uiPriority w:val="59"/>
    <w:rsid w:val="00515C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5F38D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ebhwhite\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35A15B0188D342BEC84FC7338C8C4D" ma:contentTypeVersion="4" ma:contentTypeDescription="Create a new document." ma:contentTypeScope="" ma:versionID="d2d9b19697fd4ad477a48fac957bbc63">
  <xsd:schema xmlns:xsd="http://www.w3.org/2001/XMLSchema" xmlns:xs="http://www.w3.org/2001/XMLSchema" xmlns:p="http://schemas.microsoft.com/office/2006/metadata/properties" xmlns:ns3="479d08a5-791a-437a-975c-1682a9630f25" targetNamespace="http://schemas.microsoft.com/office/2006/metadata/properties" ma:root="true" ma:fieldsID="b380aeb0cc01b27ddf15c3cfa396dc27" ns3:_="">
    <xsd:import namespace="479d08a5-791a-437a-975c-1682a9630f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d08a5-791a-437a-975c-1682a9630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7AACF1-2D1B-4168-BA8A-E1AEA976A0BE}">
  <ds:schemaRefs>
    <ds:schemaRef ds:uri="http://schemas.microsoft.com/sharepoint/v3/contenttype/forms"/>
  </ds:schemaRefs>
</ds:datastoreItem>
</file>

<file path=customXml/itemProps2.xml><?xml version="1.0" encoding="utf-8"?>
<ds:datastoreItem xmlns:ds="http://schemas.openxmlformats.org/officeDocument/2006/customXml" ds:itemID="{060CF825-F5AC-4768-BB09-62687CBD7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d08a5-791a-437a-975c-1682a9630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BF069-1CCB-473F-AD06-66847D47DB29}">
  <ds:schemaRefs>
    <ds:schemaRef ds:uri="http://schemas.microsoft.com/office/2006/documentManagement/types"/>
    <ds:schemaRef ds:uri="http://purl.org/dc/terms/"/>
    <ds:schemaRef ds:uri="http://schemas.openxmlformats.org/package/2006/metadata/core-properties"/>
    <ds:schemaRef ds:uri="479d08a5-791a-437a-975c-1682a9630f25"/>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9</TotalTime>
  <Pages>8</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calebhwhite</dc:creator>
  <cp:lastModifiedBy>White, Caleb (Student)</cp:lastModifiedBy>
  <cp:revision>2</cp:revision>
  <dcterms:created xsi:type="dcterms:W3CDTF">2021-01-04T03:39:00Z</dcterms:created>
  <dcterms:modified xsi:type="dcterms:W3CDTF">2021-01-04T03:39:00Z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0x0101008335A15B0188D342BEC84FC7338C8C4D</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